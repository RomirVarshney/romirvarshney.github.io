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Y="1126"/>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0AB7C975" w14:textId="77777777" w:rsidTr="004D5151">
        <w:trPr>
          <w:trHeight w:val="80"/>
        </w:trPr>
        <w:tc>
          <w:tcPr>
            <w:tcW w:w="3600" w:type="dxa"/>
            <w:vAlign w:val="bottom"/>
          </w:tcPr>
          <w:p w14:paraId="17F6D5E9" w14:textId="46212611" w:rsidR="001B2ABD" w:rsidRPr="0017303B" w:rsidRDefault="0017303B" w:rsidP="004D5151">
            <w:pPr>
              <w:pStyle w:val="Heading3"/>
              <w:rPr>
                <w:rFonts w:asciiTheme="minorHAnsi" w:eastAsiaTheme="minorEastAsia" w:hAnsiTheme="minorHAnsi" w:cstheme="minorBidi"/>
                <w:b w:val="0"/>
                <w:caps w:val="0"/>
                <w:color w:val="auto"/>
                <w:sz w:val="18"/>
                <w:szCs w:val="22"/>
              </w:rPr>
            </w:pPr>
            <w:r>
              <w:t>BACKGROUND</w:t>
            </w:r>
          </w:p>
        </w:tc>
        <w:tc>
          <w:tcPr>
            <w:tcW w:w="720" w:type="dxa"/>
          </w:tcPr>
          <w:p w14:paraId="73790EC7" w14:textId="77777777" w:rsidR="001B2ABD" w:rsidRPr="00E45A89" w:rsidRDefault="001B2ABD" w:rsidP="004D5151">
            <w:pPr>
              <w:tabs>
                <w:tab w:val="left" w:pos="990"/>
              </w:tabs>
              <w:rPr>
                <w:sz w:val="32"/>
                <w:szCs w:val="32"/>
              </w:rPr>
            </w:pPr>
          </w:p>
        </w:tc>
        <w:tc>
          <w:tcPr>
            <w:tcW w:w="6470" w:type="dxa"/>
            <w:vAlign w:val="bottom"/>
          </w:tcPr>
          <w:p w14:paraId="374B2081" w14:textId="77777777" w:rsidR="001B2ABD" w:rsidRDefault="007758FA" w:rsidP="004D5151">
            <w:pPr>
              <w:pStyle w:val="Title"/>
              <w:rPr>
                <w:sz w:val="32"/>
                <w:szCs w:val="32"/>
              </w:rPr>
            </w:pPr>
            <w:r w:rsidRPr="00E45A89">
              <w:rPr>
                <w:sz w:val="32"/>
                <w:szCs w:val="32"/>
              </w:rPr>
              <w:t>Romir Varshney</w:t>
            </w:r>
          </w:p>
          <w:p w14:paraId="4ECC3270" w14:textId="10373BFF" w:rsidR="004B652C" w:rsidRPr="004B652C" w:rsidRDefault="004B652C" w:rsidP="004D5151">
            <w:pPr>
              <w:rPr>
                <w:sz w:val="32"/>
                <w:szCs w:val="32"/>
              </w:rPr>
            </w:pPr>
            <w:r>
              <w:rPr>
                <w:sz w:val="32"/>
                <w:szCs w:val="32"/>
              </w:rPr>
              <w:t>High School Resume | Jacksonville, FL</w:t>
            </w:r>
          </w:p>
        </w:tc>
      </w:tr>
      <w:tr w:rsidR="001B2ABD" w:rsidRPr="00112E00" w14:paraId="35773562" w14:textId="77777777" w:rsidTr="004D5151">
        <w:tc>
          <w:tcPr>
            <w:tcW w:w="3600" w:type="dxa"/>
          </w:tcPr>
          <w:p w14:paraId="439EE3A2" w14:textId="77777777" w:rsidR="000925E1" w:rsidRPr="00CE4D54" w:rsidRDefault="000925E1" w:rsidP="004D5151">
            <w:pPr>
              <w:rPr>
                <w:sz w:val="16"/>
                <w:szCs w:val="20"/>
              </w:rPr>
            </w:pPr>
            <w:r w:rsidRPr="00CE4D54">
              <w:rPr>
                <w:sz w:val="16"/>
                <w:szCs w:val="20"/>
              </w:rPr>
              <w:t xml:space="preserve">Self-driven and motivated 17-year-old Indian-American Junior currently attending Stanton College Preparatory High School, and enrolled in the International Baccalaureate Diploma </w:t>
            </w:r>
            <w:proofErr w:type="spellStart"/>
            <w:r w:rsidRPr="00CE4D54">
              <w:rPr>
                <w:sz w:val="16"/>
                <w:szCs w:val="20"/>
              </w:rPr>
              <w:t>Programme</w:t>
            </w:r>
            <w:proofErr w:type="spellEnd"/>
            <w:r w:rsidRPr="00CE4D54">
              <w:rPr>
                <w:sz w:val="16"/>
                <w:szCs w:val="20"/>
              </w:rPr>
              <w:t xml:space="preserve">, in Jacksonville, Florida. </w:t>
            </w:r>
          </w:p>
          <w:p w14:paraId="418F8C74" w14:textId="7F245227" w:rsidR="000925E1" w:rsidRPr="00CE4D54" w:rsidRDefault="000925E1" w:rsidP="004D5151">
            <w:pPr>
              <w:rPr>
                <w:sz w:val="16"/>
                <w:szCs w:val="20"/>
              </w:rPr>
            </w:pPr>
            <w:r w:rsidRPr="00CE4D54">
              <w:rPr>
                <w:sz w:val="16"/>
                <w:szCs w:val="20"/>
              </w:rPr>
              <w:t>Experienced in the programming field: proficient in numerous programming language while also skilled in both Front</w:t>
            </w:r>
            <w:r w:rsidRPr="00CE4D54">
              <w:rPr>
                <w:sz w:val="12"/>
                <w:szCs w:val="16"/>
              </w:rPr>
              <w:t>-</w:t>
            </w:r>
            <w:r w:rsidRPr="00CE4D54">
              <w:rPr>
                <w:sz w:val="16"/>
                <w:szCs w:val="20"/>
              </w:rPr>
              <w:t>End and Back</w:t>
            </w:r>
            <w:r w:rsidRPr="00CE4D54">
              <w:rPr>
                <w:sz w:val="12"/>
                <w:szCs w:val="16"/>
              </w:rPr>
              <w:t>-</w:t>
            </w:r>
            <w:r w:rsidRPr="00CE4D54">
              <w:rPr>
                <w:sz w:val="16"/>
                <w:szCs w:val="20"/>
              </w:rPr>
              <w:t>End development, and ha</w:t>
            </w:r>
            <w:r w:rsidR="00CE4D54">
              <w:rPr>
                <w:sz w:val="16"/>
                <w:szCs w:val="20"/>
              </w:rPr>
              <w:t>s</w:t>
            </w:r>
            <w:r w:rsidRPr="00CE4D54">
              <w:rPr>
                <w:sz w:val="16"/>
                <w:szCs w:val="20"/>
              </w:rPr>
              <w:t xml:space="preserve"> worked in multiple projects showcasing both in various languages.</w:t>
            </w:r>
          </w:p>
          <w:p w14:paraId="3B0C065F" w14:textId="4A068BD3" w:rsidR="000925E1" w:rsidRPr="00CE4D54" w:rsidRDefault="000925E1" w:rsidP="004D5151">
            <w:pPr>
              <w:rPr>
                <w:sz w:val="16"/>
                <w:szCs w:val="20"/>
              </w:rPr>
            </w:pPr>
            <w:r w:rsidRPr="00CE4D54">
              <w:rPr>
                <w:sz w:val="16"/>
                <w:szCs w:val="20"/>
              </w:rPr>
              <w:t>In his free time, actively participates in the cultural world around him, volunteering for various different pr</w:t>
            </w:r>
            <w:r w:rsidR="00CE4D54">
              <w:rPr>
                <w:sz w:val="16"/>
                <w:szCs w:val="20"/>
              </w:rPr>
              <w:t>ojects and organizations</w:t>
            </w:r>
            <w:r w:rsidRPr="00CE4D54">
              <w:rPr>
                <w:sz w:val="16"/>
                <w:szCs w:val="20"/>
              </w:rPr>
              <w:t>, and even performing on stage in front of large crowds.</w:t>
            </w:r>
          </w:p>
          <w:p w14:paraId="43891F08" w14:textId="558D90DE" w:rsidR="00FB4148" w:rsidRDefault="000925E1" w:rsidP="004D5151">
            <w:r w:rsidRPr="00CE4D54">
              <w:rPr>
                <w:sz w:val="16"/>
                <w:szCs w:val="20"/>
              </w:rPr>
              <w:t>His ultimate goal is to work at a company that he feels utilizes his skillset in the best way possible, while also actively working to improve society and its foundations, both short-term and long-term</w:t>
            </w:r>
            <w:r w:rsidR="00CE4D54">
              <w:t>.</w:t>
            </w:r>
          </w:p>
          <w:p w14:paraId="7569D0FB" w14:textId="4586E2EF" w:rsidR="00FB4148" w:rsidRPr="00112E00" w:rsidRDefault="00FB4148" w:rsidP="004D5151">
            <w:pPr>
              <w:pStyle w:val="Heading2"/>
              <w:rPr>
                <w:sz w:val="18"/>
                <w:szCs w:val="22"/>
              </w:rPr>
            </w:pPr>
            <w:r>
              <w:rPr>
                <w:sz w:val="18"/>
                <w:szCs w:val="22"/>
              </w:rPr>
              <w:t>Other Skills</w:t>
            </w:r>
          </w:p>
          <w:p w14:paraId="7B71832A" w14:textId="0D2A18CD" w:rsidR="00FB4148" w:rsidRDefault="00FB4148" w:rsidP="004D5151">
            <w:pPr>
              <w:rPr>
                <w:b/>
                <w:bCs/>
                <w:sz w:val="16"/>
                <w:szCs w:val="20"/>
              </w:rPr>
            </w:pPr>
            <w:r>
              <w:rPr>
                <w:b/>
                <w:bCs/>
                <w:sz w:val="16"/>
                <w:szCs w:val="20"/>
              </w:rPr>
              <w:t>Software Skills</w:t>
            </w:r>
          </w:p>
          <w:p w14:paraId="23062D3E" w14:textId="269B0F3D" w:rsidR="00FB4148" w:rsidRDefault="00FB4148" w:rsidP="004D5151">
            <w:pPr>
              <w:rPr>
                <w:sz w:val="16"/>
                <w:szCs w:val="20"/>
              </w:rPr>
            </w:pPr>
            <w:r>
              <w:rPr>
                <w:sz w:val="16"/>
                <w:szCs w:val="20"/>
              </w:rPr>
              <w:t>Adept at using a multitude of different software, including Microsoft Word, Excel, PowerPoint, OneNote, etc. Experienced with FL Studio for sound design and music production, and has limited experience with Adobe Photoshop and Premiere for image and video editing.</w:t>
            </w:r>
          </w:p>
          <w:p w14:paraId="25A45F65" w14:textId="2DEC5D11" w:rsidR="00FB4148" w:rsidRDefault="00FB4148" w:rsidP="004D5151">
            <w:pPr>
              <w:rPr>
                <w:sz w:val="16"/>
                <w:szCs w:val="20"/>
              </w:rPr>
            </w:pPr>
          </w:p>
          <w:p w14:paraId="5FBB1191" w14:textId="2BA562C7" w:rsidR="00FB4148" w:rsidRDefault="00FB4148" w:rsidP="004D5151">
            <w:pPr>
              <w:rPr>
                <w:b/>
                <w:bCs/>
                <w:sz w:val="16"/>
                <w:szCs w:val="20"/>
              </w:rPr>
            </w:pPr>
            <w:r>
              <w:rPr>
                <w:b/>
                <w:bCs/>
                <w:sz w:val="16"/>
                <w:szCs w:val="20"/>
              </w:rPr>
              <w:t>Problem Solving</w:t>
            </w:r>
          </w:p>
          <w:p w14:paraId="02CB3341" w14:textId="776A06F2" w:rsidR="00FB4148" w:rsidRDefault="00CE4D54" w:rsidP="004D5151">
            <w:pPr>
              <w:rPr>
                <w:sz w:val="16"/>
                <w:szCs w:val="20"/>
              </w:rPr>
            </w:pPr>
            <w:r>
              <w:rPr>
                <w:sz w:val="16"/>
                <w:szCs w:val="20"/>
              </w:rPr>
              <w:t>Able and willing to tackle unexpected and upcoming challenges, and can develop solutions in a timely manner.</w:t>
            </w:r>
          </w:p>
          <w:p w14:paraId="39995C8A" w14:textId="4B7FDFE4" w:rsidR="00CE4D54" w:rsidRDefault="00CE4D54" w:rsidP="004D5151">
            <w:pPr>
              <w:rPr>
                <w:sz w:val="16"/>
                <w:szCs w:val="20"/>
              </w:rPr>
            </w:pPr>
          </w:p>
          <w:p w14:paraId="03BD0BCB" w14:textId="2D8F64DA" w:rsidR="00CE4D54" w:rsidRDefault="00CE4D54" w:rsidP="004D5151">
            <w:pPr>
              <w:rPr>
                <w:b/>
                <w:bCs/>
                <w:sz w:val="16"/>
                <w:szCs w:val="20"/>
              </w:rPr>
            </w:pPr>
            <w:r>
              <w:rPr>
                <w:b/>
                <w:bCs/>
                <w:sz w:val="16"/>
                <w:szCs w:val="20"/>
              </w:rPr>
              <w:t>Communication</w:t>
            </w:r>
          </w:p>
          <w:p w14:paraId="0726151D" w14:textId="2C833895" w:rsidR="00CE4D54" w:rsidRDefault="00CE4D54" w:rsidP="004D5151">
            <w:pPr>
              <w:rPr>
                <w:sz w:val="16"/>
                <w:szCs w:val="20"/>
              </w:rPr>
            </w:pPr>
            <w:r>
              <w:rPr>
                <w:sz w:val="16"/>
                <w:szCs w:val="20"/>
              </w:rPr>
              <w:t>Eager to collaborate with others to develop solutions, and build chemistry to achieve tasks.</w:t>
            </w:r>
          </w:p>
          <w:p w14:paraId="5B04BCBF" w14:textId="6B7A716E" w:rsidR="00CE4D54" w:rsidRPr="00112E00" w:rsidRDefault="00CE4D54" w:rsidP="004D5151">
            <w:pPr>
              <w:pStyle w:val="Heading2"/>
              <w:rPr>
                <w:sz w:val="18"/>
                <w:szCs w:val="22"/>
              </w:rPr>
            </w:pPr>
            <w:r>
              <w:rPr>
                <w:sz w:val="18"/>
                <w:szCs w:val="22"/>
              </w:rPr>
              <w:t>Interests</w:t>
            </w:r>
          </w:p>
          <w:p w14:paraId="5A3B7844" w14:textId="6D639489" w:rsidR="00CE4D54" w:rsidRDefault="00CE4D54" w:rsidP="004D5151">
            <w:pPr>
              <w:rPr>
                <w:b/>
                <w:bCs/>
                <w:sz w:val="16"/>
                <w:szCs w:val="20"/>
              </w:rPr>
            </w:pPr>
            <w:r>
              <w:rPr>
                <w:b/>
                <w:bCs/>
                <w:sz w:val="16"/>
                <w:szCs w:val="20"/>
              </w:rPr>
              <w:t>Sports</w:t>
            </w:r>
          </w:p>
          <w:p w14:paraId="204638A5" w14:textId="16B157D5" w:rsidR="00CE4D54" w:rsidRPr="00CE4D54" w:rsidRDefault="00CE4D54" w:rsidP="004D5151">
            <w:pPr>
              <w:rPr>
                <w:sz w:val="16"/>
                <w:szCs w:val="20"/>
              </w:rPr>
            </w:pPr>
            <w:r>
              <w:rPr>
                <w:sz w:val="16"/>
                <w:szCs w:val="20"/>
              </w:rPr>
              <w:t xml:space="preserve">Played soccer for 10+ years, and has participated in numerous other sports, including football, basketball, and </w:t>
            </w:r>
            <w:r w:rsidR="00F01649">
              <w:rPr>
                <w:sz w:val="16"/>
                <w:szCs w:val="20"/>
              </w:rPr>
              <w:t>track and field.</w:t>
            </w:r>
          </w:p>
          <w:p w14:paraId="3681BF3E" w14:textId="77777777" w:rsidR="00CE4D54" w:rsidRDefault="00CE4D54" w:rsidP="004D5151">
            <w:pPr>
              <w:rPr>
                <w:sz w:val="16"/>
                <w:szCs w:val="20"/>
              </w:rPr>
            </w:pPr>
          </w:p>
          <w:p w14:paraId="4EAB3722" w14:textId="73388EF2" w:rsidR="00CE4D54" w:rsidRDefault="00F01649" w:rsidP="004D5151">
            <w:pPr>
              <w:rPr>
                <w:b/>
                <w:bCs/>
                <w:sz w:val="16"/>
                <w:szCs w:val="20"/>
              </w:rPr>
            </w:pPr>
            <w:r>
              <w:rPr>
                <w:b/>
                <w:bCs/>
                <w:sz w:val="16"/>
                <w:szCs w:val="20"/>
              </w:rPr>
              <w:t>Volunteering</w:t>
            </w:r>
          </w:p>
          <w:p w14:paraId="5BD0D4F2" w14:textId="3874E43E" w:rsidR="00F01649" w:rsidRPr="00F01649" w:rsidRDefault="00F01649" w:rsidP="004D5151">
            <w:pPr>
              <w:rPr>
                <w:sz w:val="16"/>
                <w:szCs w:val="20"/>
              </w:rPr>
            </w:pPr>
            <w:r>
              <w:rPr>
                <w:sz w:val="16"/>
                <w:szCs w:val="20"/>
              </w:rPr>
              <w:t>Part of volunteering organization known as Ripples, which has service projects to better the community and the city. Also volunteers at FLL, helping set up tournaments and various other functions.</w:t>
            </w:r>
          </w:p>
          <w:p w14:paraId="196EFDFA" w14:textId="77777777" w:rsidR="00CE4D54" w:rsidRDefault="00CE4D54" w:rsidP="004D5151">
            <w:pPr>
              <w:rPr>
                <w:sz w:val="16"/>
                <w:szCs w:val="20"/>
              </w:rPr>
            </w:pPr>
          </w:p>
          <w:p w14:paraId="1D359CDC" w14:textId="2BF79BF5" w:rsidR="00CE4D54" w:rsidRDefault="00F01649" w:rsidP="004D5151">
            <w:pPr>
              <w:rPr>
                <w:b/>
                <w:bCs/>
                <w:sz w:val="16"/>
                <w:szCs w:val="20"/>
              </w:rPr>
            </w:pPr>
            <w:r>
              <w:rPr>
                <w:b/>
                <w:bCs/>
                <w:sz w:val="16"/>
                <w:szCs w:val="20"/>
              </w:rPr>
              <w:t>Culture</w:t>
            </w:r>
          </w:p>
          <w:p w14:paraId="5526DCC5" w14:textId="3DBB72D6" w:rsidR="00F01649" w:rsidRDefault="00F01649" w:rsidP="004D5151">
            <w:pPr>
              <w:rPr>
                <w:sz w:val="16"/>
                <w:szCs w:val="20"/>
              </w:rPr>
            </w:pPr>
            <w:r>
              <w:rPr>
                <w:sz w:val="16"/>
                <w:szCs w:val="20"/>
              </w:rPr>
              <w:t>Celebrates heritage and cultural traditions, as well as performing in school shows honoring different and distinct cultures.</w:t>
            </w:r>
          </w:p>
          <w:p w14:paraId="5B3155A8" w14:textId="27259409" w:rsidR="00C62C50" w:rsidRDefault="004D5151" w:rsidP="004D5151">
            <w:pPr>
              <w:rPr>
                <w:sz w:val="16"/>
                <w:szCs w:val="20"/>
              </w:rPr>
            </w:pPr>
            <w:r>
              <w:rPr>
                <w:noProof/>
                <w:sz w:val="16"/>
                <w:szCs w:val="20"/>
              </w:rPr>
              <mc:AlternateContent>
                <mc:Choice Requires="wps">
                  <w:drawing>
                    <wp:anchor distT="0" distB="0" distL="114300" distR="114300" simplePos="0" relativeHeight="251660288" behindDoc="0" locked="0" layoutInCell="1" allowOverlap="1" wp14:anchorId="67ACDA56" wp14:editId="5EDD850E">
                      <wp:simplePos x="0" y="0"/>
                      <wp:positionH relativeFrom="column">
                        <wp:posOffset>-73025</wp:posOffset>
                      </wp:positionH>
                      <wp:positionV relativeFrom="paragraph">
                        <wp:posOffset>102235</wp:posOffset>
                      </wp:positionV>
                      <wp:extent cx="205740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057400" cy="685800"/>
                              </a:xfrm>
                              <a:prstGeom prst="rect">
                                <a:avLst/>
                              </a:prstGeom>
                              <a:noFill/>
                              <a:ln w="6350">
                                <a:noFill/>
                              </a:ln>
                            </wps:spPr>
                            <wps:txbx>
                              <w:txbxContent>
                                <w:p w14:paraId="07250988" w14:textId="77777777" w:rsidR="004D5151" w:rsidRDefault="004D5151" w:rsidP="004D5151">
                                  <w:pPr>
                                    <w:rPr>
                                      <w:b/>
                                      <w:bCs/>
                                      <w:sz w:val="16"/>
                                      <w:szCs w:val="20"/>
                                    </w:rPr>
                                  </w:pPr>
                                  <w:r>
                                    <w:rPr>
                                      <w:b/>
                                      <w:bCs/>
                                      <w:sz w:val="16"/>
                                      <w:szCs w:val="20"/>
                                    </w:rPr>
                                    <w:t>Music/DJing</w:t>
                                  </w:r>
                                </w:p>
                                <w:p w14:paraId="45A89DB8" w14:textId="32EB5C48" w:rsidR="004D5151" w:rsidRDefault="004D5151" w:rsidP="004D5151">
                                  <w:r>
                                    <w:rPr>
                                      <w:sz w:val="16"/>
                                      <w:szCs w:val="20"/>
                                    </w:rPr>
                                    <w:t xml:space="preserve">DJs for various college </w:t>
                                  </w:r>
                                  <w:proofErr w:type="spellStart"/>
                                  <w:r>
                                    <w:rPr>
                                      <w:sz w:val="16"/>
                                      <w:szCs w:val="20"/>
                                    </w:rPr>
                                    <w:t>Raas</w:t>
                                  </w:r>
                                  <w:proofErr w:type="spellEnd"/>
                                  <w:r>
                                    <w:rPr>
                                      <w:sz w:val="16"/>
                                      <w:szCs w:val="20"/>
                                    </w:rPr>
                                    <w:t xml:space="preserve"> teams, as well as producing music for future release.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7ACDA56" id="_x0000_t202" coordsize="21600,21600" o:spt="202" path="m,l,21600r21600,l21600,xe">
                      <v:stroke joinstyle="miter"/>
                      <v:path gradientshapeok="t" o:connecttype="rect"/>
                    </v:shapetype>
                    <v:shape id="Text Box 1" o:spid="_x0000_s1026" type="#_x0000_t202" style="position:absolute;margin-left:-5.75pt;margin-top:8.05pt;width:162pt;height:5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" filled="f" stroked="f" strokeweight=".5pt">
                      <v:textbox>
                        <w:txbxContent>
                          <w:p w14:paraId="07250988" w14:textId="77777777" w:rsidR="004D5151" w:rsidRDefault="004D5151" w:rsidP="004D5151">
                            <w:pPr>
                              <w:rPr>
                                <w:b/>
                                <w:bCs/>
                                <w:sz w:val="16"/>
                                <w:szCs w:val="20"/>
                              </w:rPr>
                            </w:pPr>
                            <w:r>
                              <w:rPr>
                                <w:b/>
                                <w:bCs/>
                                <w:sz w:val="16"/>
                                <w:szCs w:val="20"/>
                              </w:rPr>
                              <w:t>Music/DJing</w:t>
                            </w:r>
                          </w:p>
                          <w:p w14:paraId="45A89DB8" w14:textId="32EB5C48" w:rsidR="004D5151" w:rsidRDefault="004D5151" w:rsidP="004D5151">
                            <w:r>
                              <w:rPr>
                                <w:sz w:val="16"/>
                                <w:szCs w:val="20"/>
                              </w:rPr>
                              <w:t xml:space="preserve">DJs for various college </w:t>
                            </w:r>
                            <w:proofErr w:type="spellStart"/>
                            <w:r>
                              <w:rPr>
                                <w:sz w:val="16"/>
                                <w:szCs w:val="20"/>
                              </w:rPr>
                              <w:t>Raas</w:t>
                            </w:r>
                            <w:proofErr w:type="spellEnd"/>
                            <w:r>
                              <w:rPr>
                                <w:sz w:val="16"/>
                                <w:szCs w:val="20"/>
                              </w:rPr>
                              <w:t xml:space="preserve"> teams, as well as producing music for future release.</w:t>
                            </w:r>
                          </w:p>
                        </w:txbxContent>
                      </v:textbox>
                    </v:shape>
                  </w:pict>
                </mc:Fallback>
              </mc:AlternateContent>
            </w:r>
          </w:p>
          <w:p w14:paraId="63CAC99D" w14:textId="2C1A64AF" w:rsidR="00CE4D54" w:rsidRPr="00CE4D54" w:rsidRDefault="00CE4D54" w:rsidP="004D5151">
            <w:pPr>
              <w:rPr>
                <w:sz w:val="16"/>
                <w:szCs w:val="20"/>
              </w:rPr>
            </w:pPr>
          </w:p>
        </w:tc>
        <w:tc>
          <w:tcPr>
            <w:tcW w:w="720" w:type="dxa"/>
          </w:tcPr>
          <w:p w14:paraId="75A57B13" w14:textId="61794F39" w:rsidR="001B2ABD" w:rsidRDefault="001B2ABD" w:rsidP="004D5151">
            <w:pPr>
              <w:tabs>
                <w:tab w:val="left" w:pos="990"/>
              </w:tabs>
            </w:pPr>
          </w:p>
        </w:tc>
        <w:tc>
          <w:tcPr>
            <w:tcW w:w="6470" w:type="dxa"/>
          </w:tcPr>
          <w:sdt>
            <w:sdtPr>
              <w:rPr>
                <w:sz w:val="18"/>
                <w:szCs w:val="22"/>
              </w:rPr>
              <w:id w:val="1049110328"/>
              <w:placeholder>
                <w:docPart w:val="4E556B61ADB04D51BE1C259C93CA52F1"/>
              </w:placeholder>
              <w:temporary/>
              <w:showingPlcHdr/>
              <w15:appearance w15:val="hidden"/>
            </w:sdtPr>
            <w:sdtEndPr/>
            <w:sdtContent>
              <w:p w14:paraId="686F8F72" w14:textId="77777777" w:rsidR="001B2ABD" w:rsidRPr="00112E00" w:rsidRDefault="00E25A26" w:rsidP="004D5151">
                <w:pPr>
                  <w:pStyle w:val="Heading2"/>
                  <w:rPr>
                    <w:sz w:val="18"/>
                    <w:szCs w:val="22"/>
                  </w:rPr>
                </w:pPr>
                <w:r w:rsidRPr="00112E00">
                  <w:rPr>
                    <w:sz w:val="18"/>
                    <w:szCs w:val="22"/>
                  </w:rPr>
                  <w:t>EDUCATION</w:t>
                </w:r>
              </w:p>
            </w:sdtContent>
          </w:sdt>
          <w:p w14:paraId="1ADEF8E2" w14:textId="34702DCF" w:rsidR="00036450" w:rsidRPr="00112E00" w:rsidRDefault="000925E1" w:rsidP="004D5151">
            <w:pPr>
              <w:pStyle w:val="Heading4"/>
            </w:pPr>
            <w:r w:rsidRPr="00112E00">
              <w:t>Stanton College Preparatory High School</w:t>
            </w:r>
            <w:r w:rsidR="00DA2D1D" w:rsidRPr="00112E00">
              <w:t xml:space="preserve"> (3</w:t>
            </w:r>
            <w:r w:rsidR="00DA2D1D" w:rsidRPr="00112E00">
              <w:rPr>
                <w:vertAlign w:val="superscript"/>
              </w:rPr>
              <w:t>rd</w:t>
            </w:r>
            <w:r w:rsidR="00DA2D1D" w:rsidRPr="00112E00">
              <w:t xml:space="preserve"> Year Junior)</w:t>
            </w:r>
          </w:p>
          <w:p w14:paraId="76FEC23A" w14:textId="30D273DC" w:rsidR="00036450" w:rsidRPr="00112E00" w:rsidRDefault="000925E1" w:rsidP="004D5151">
            <w:pPr>
              <w:pStyle w:val="Date"/>
              <w:rPr>
                <w:color w:val="548AB7" w:themeColor="accent1" w:themeShade="BF"/>
              </w:rPr>
            </w:pPr>
            <w:r w:rsidRPr="00112E00">
              <w:rPr>
                <w:color w:val="548AB7" w:themeColor="accent1" w:themeShade="BF"/>
              </w:rPr>
              <w:t>2018 – May 2022</w:t>
            </w:r>
          </w:p>
          <w:p w14:paraId="2CCDDDF5" w14:textId="10956B79" w:rsidR="000925E1" w:rsidRPr="00112E00" w:rsidRDefault="000925E1" w:rsidP="004D5151"/>
          <w:p w14:paraId="68E40C2E" w14:textId="6F0629C1" w:rsidR="00036450" w:rsidRPr="00112E00" w:rsidRDefault="000925E1" w:rsidP="004D5151">
            <w:pPr>
              <w:pStyle w:val="ListParagraph"/>
              <w:numPr>
                <w:ilvl w:val="0"/>
                <w:numId w:val="1"/>
              </w:numPr>
            </w:pPr>
            <w:r w:rsidRPr="00112E00">
              <w:t xml:space="preserve">International Baccalaureate Diploma </w:t>
            </w:r>
            <w:proofErr w:type="spellStart"/>
            <w:r w:rsidRPr="00112E00">
              <w:t>Programme</w:t>
            </w:r>
            <w:proofErr w:type="spellEnd"/>
            <w:r w:rsidRPr="00112E00">
              <w:t>, Honors</w:t>
            </w:r>
          </w:p>
          <w:p w14:paraId="737668EB" w14:textId="746343FC" w:rsidR="000925E1" w:rsidRPr="00112E00" w:rsidRDefault="000925E1" w:rsidP="004D5151">
            <w:pPr>
              <w:pStyle w:val="ListParagraph"/>
              <w:numPr>
                <w:ilvl w:val="0"/>
                <w:numId w:val="1"/>
              </w:numPr>
            </w:pPr>
            <w:r w:rsidRPr="00112E00">
              <w:t>3.92 Unweighted GPA | 4.82 Weighted GPA</w:t>
            </w:r>
          </w:p>
          <w:p w14:paraId="6B40EAD5" w14:textId="64A40D3B" w:rsidR="00DA2D1D" w:rsidRPr="00112E00" w:rsidRDefault="00DA2D1D" w:rsidP="004D5151">
            <w:pPr>
              <w:pStyle w:val="ListParagraph"/>
              <w:numPr>
                <w:ilvl w:val="0"/>
                <w:numId w:val="1"/>
              </w:numPr>
            </w:pPr>
            <w:r w:rsidRPr="00112E00">
              <w:t>1530 SAT | 1480 PSAT</w:t>
            </w:r>
          </w:p>
          <w:p w14:paraId="0E173770" w14:textId="3D55724A" w:rsidR="00DA2D1D" w:rsidRPr="00112E00" w:rsidRDefault="00DA2D1D" w:rsidP="004D5151">
            <w:pPr>
              <w:pStyle w:val="ListParagraph"/>
              <w:numPr>
                <w:ilvl w:val="0"/>
                <w:numId w:val="1"/>
              </w:numPr>
            </w:pPr>
            <w:r w:rsidRPr="00112E00">
              <w:t>Activities</w:t>
            </w:r>
          </w:p>
          <w:p w14:paraId="4342DF2B" w14:textId="17E8357F" w:rsidR="00DA2D1D" w:rsidRPr="00112E00" w:rsidRDefault="00DA2D1D" w:rsidP="004D5151">
            <w:pPr>
              <w:pStyle w:val="ListParagraph"/>
              <w:numPr>
                <w:ilvl w:val="1"/>
                <w:numId w:val="1"/>
              </w:numPr>
            </w:pPr>
            <w:r w:rsidRPr="00112E00">
              <w:t>National Honor Society</w:t>
            </w:r>
          </w:p>
          <w:p w14:paraId="196C1347" w14:textId="7FBB113A" w:rsidR="00DA2D1D" w:rsidRPr="00112E00" w:rsidRDefault="00DA2D1D" w:rsidP="004D5151">
            <w:pPr>
              <w:pStyle w:val="ListParagraph"/>
              <w:numPr>
                <w:ilvl w:val="1"/>
                <w:numId w:val="1"/>
              </w:numPr>
            </w:pPr>
            <w:r w:rsidRPr="00112E00">
              <w:t>National Math Honor Society</w:t>
            </w:r>
          </w:p>
          <w:p w14:paraId="4B103A17" w14:textId="6A492DBC" w:rsidR="00DA2D1D" w:rsidRPr="00112E00" w:rsidRDefault="00DA2D1D" w:rsidP="004D5151">
            <w:pPr>
              <w:pStyle w:val="ListParagraph"/>
              <w:numPr>
                <w:ilvl w:val="1"/>
                <w:numId w:val="1"/>
              </w:numPr>
            </w:pPr>
            <w:r w:rsidRPr="00112E00">
              <w:t>National English Honor Society</w:t>
            </w:r>
          </w:p>
          <w:p w14:paraId="146C66DC" w14:textId="385389D4" w:rsidR="00DA2D1D" w:rsidRPr="00112E00" w:rsidRDefault="00DA2D1D" w:rsidP="004D5151">
            <w:pPr>
              <w:pStyle w:val="ListParagraph"/>
              <w:numPr>
                <w:ilvl w:val="1"/>
                <w:numId w:val="1"/>
              </w:numPr>
            </w:pPr>
            <w:r w:rsidRPr="00112E00">
              <w:t>National Spanish Honor Society</w:t>
            </w:r>
          </w:p>
          <w:p w14:paraId="0FBD0A43" w14:textId="2AB40BF5" w:rsidR="00DA2D1D" w:rsidRPr="00112E00" w:rsidRDefault="00DA2D1D" w:rsidP="004D5151">
            <w:pPr>
              <w:pStyle w:val="ListParagraph"/>
              <w:numPr>
                <w:ilvl w:val="1"/>
                <w:numId w:val="1"/>
              </w:numPr>
            </w:pPr>
            <w:r w:rsidRPr="00112E00">
              <w:t>Performed for Multicultural Club</w:t>
            </w:r>
          </w:p>
          <w:p w14:paraId="583B7997" w14:textId="241482F4" w:rsidR="00DA2D1D" w:rsidRPr="00112E00" w:rsidRDefault="00DA2D1D" w:rsidP="004D5151">
            <w:pPr>
              <w:pStyle w:val="ListParagraph"/>
              <w:numPr>
                <w:ilvl w:val="0"/>
                <w:numId w:val="1"/>
              </w:numPr>
            </w:pPr>
            <w:r w:rsidRPr="00112E00">
              <w:t>Notable Programming Courses</w:t>
            </w:r>
          </w:p>
          <w:p w14:paraId="6A901752" w14:textId="16B234EC" w:rsidR="00DA2D1D" w:rsidRPr="00112E00" w:rsidRDefault="00DA2D1D" w:rsidP="004D5151">
            <w:pPr>
              <w:pStyle w:val="ListParagraph"/>
              <w:numPr>
                <w:ilvl w:val="1"/>
                <w:numId w:val="1"/>
              </w:numPr>
            </w:pPr>
            <w:r w:rsidRPr="00112E00">
              <w:t>Foundations of Programming</w:t>
            </w:r>
          </w:p>
          <w:p w14:paraId="4DA4F390" w14:textId="53864CE7" w:rsidR="00DA2D1D" w:rsidRPr="00112E00" w:rsidRDefault="00DA2D1D" w:rsidP="004D5151">
            <w:pPr>
              <w:pStyle w:val="ListParagraph"/>
              <w:numPr>
                <w:ilvl w:val="1"/>
                <w:numId w:val="1"/>
              </w:numPr>
            </w:pPr>
            <w:r w:rsidRPr="00112E00">
              <w:t>AP Computer Science Principles</w:t>
            </w:r>
          </w:p>
          <w:p w14:paraId="66FA8705" w14:textId="4E6769B2" w:rsidR="00DA2D1D" w:rsidRPr="00112E00" w:rsidRDefault="00DA2D1D" w:rsidP="004D5151">
            <w:pPr>
              <w:pStyle w:val="ListParagraph"/>
              <w:numPr>
                <w:ilvl w:val="1"/>
                <w:numId w:val="1"/>
              </w:numPr>
            </w:pPr>
            <w:r w:rsidRPr="00112E00">
              <w:t>AP Computer Science A</w:t>
            </w:r>
          </w:p>
          <w:p w14:paraId="72A9A1E2" w14:textId="4D0CCD99" w:rsidR="00036450" w:rsidRPr="00112E00" w:rsidRDefault="001E1946" w:rsidP="004D5151">
            <w:pPr>
              <w:pStyle w:val="Heading2"/>
              <w:rPr>
                <w:sz w:val="18"/>
                <w:szCs w:val="22"/>
              </w:rPr>
            </w:pPr>
            <w:r w:rsidRPr="00112E00">
              <w:rPr>
                <w:sz w:val="18"/>
                <w:szCs w:val="22"/>
              </w:rPr>
              <w:t>My Work</w:t>
            </w:r>
          </w:p>
          <w:p w14:paraId="70B4413A" w14:textId="16F14139" w:rsidR="00036450" w:rsidRPr="001834C9" w:rsidRDefault="00DA2D1D" w:rsidP="004D5151">
            <w:pPr>
              <w:pStyle w:val="Heading4"/>
              <w:rPr>
                <w:bCs/>
                <w:sz w:val="16"/>
                <w:szCs w:val="20"/>
              </w:rPr>
            </w:pPr>
            <w:r w:rsidRPr="001834C9">
              <w:rPr>
                <w:sz w:val="16"/>
                <w:szCs w:val="20"/>
              </w:rPr>
              <w:t>Team Resistance</w:t>
            </w:r>
          </w:p>
          <w:p w14:paraId="3855C11D" w14:textId="411E7A6E" w:rsidR="00036450" w:rsidRPr="001834C9" w:rsidRDefault="00DA2D1D" w:rsidP="004D5151">
            <w:pPr>
              <w:rPr>
                <w:sz w:val="16"/>
                <w:szCs w:val="20"/>
              </w:rPr>
            </w:pPr>
            <w:r w:rsidRPr="001834C9">
              <w:rPr>
                <w:sz w:val="16"/>
                <w:szCs w:val="20"/>
              </w:rPr>
              <w:t>Utilizing Java to program a robot to perform specific tasks</w:t>
            </w:r>
            <w:r w:rsidR="001E1946" w:rsidRPr="001834C9">
              <w:rPr>
                <w:sz w:val="16"/>
                <w:szCs w:val="20"/>
              </w:rPr>
              <w:t>, competes against numerous other schools and teams across the nation. Involves cooperation with teammates to coordinate programming and building, and</w:t>
            </w:r>
            <w:r w:rsidR="00036450" w:rsidRPr="001834C9">
              <w:rPr>
                <w:sz w:val="16"/>
                <w:szCs w:val="20"/>
              </w:rPr>
              <w:t xml:space="preserve"> </w:t>
            </w:r>
            <w:r w:rsidR="001E1946" w:rsidRPr="001834C9">
              <w:rPr>
                <w:sz w:val="16"/>
                <w:szCs w:val="20"/>
              </w:rPr>
              <w:t>engages with mentors to facilitate robot progression and innovation</w:t>
            </w:r>
            <w:r w:rsidR="00F01649">
              <w:rPr>
                <w:sz w:val="16"/>
                <w:szCs w:val="20"/>
              </w:rPr>
              <w:t>.</w:t>
            </w:r>
          </w:p>
          <w:p w14:paraId="4CDE3752" w14:textId="074F8D7B" w:rsidR="004D3011" w:rsidRPr="001834C9" w:rsidRDefault="004D3011" w:rsidP="004D5151">
            <w:pPr>
              <w:rPr>
                <w:sz w:val="16"/>
                <w:szCs w:val="20"/>
              </w:rPr>
            </w:pPr>
          </w:p>
          <w:p w14:paraId="03FD3110" w14:textId="7930A0C8" w:rsidR="004D3011" w:rsidRPr="001834C9" w:rsidRDefault="007430DA" w:rsidP="004D5151">
            <w:pPr>
              <w:pStyle w:val="Heading4"/>
              <w:rPr>
                <w:bCs/>
                <w:sz w:val="16"/>
                <w:szCs w:val="20"/>
              </w:rPr>
            </w:pPr>
            <w:r w:rsidRPr="001834C9">
              <w:rPr>
                <w:sz w:val="16"/>
                <w:szCs w:val="20"/>
              </w:rPr>
              <w:t>Website Creation (</w:t>
            </w:r>
            <w:r w:rsidR="00112E00" w:rsidRPr="001834C9">
              <w:rPr>
                <w:sz w:val="16"/>
                <w:szCs w:val="20"/>
              </w:rPr>
              <w:t>Unfinished</w:t>
            </w:r>
            <w:r w:rsidRPr="001834C9">
              <w:rPr>
                <w:sz w:val="16"/>
                <w:szCs w:val="20"/>
              </w:rPr>
              <w:t>)</w:t>
            </w:r>
          </w:p>
          <w:p w14:paraId="4DF73763" w14:textId="2772752E" w:rsidR="004D3011" w:rsidRDefault="007430DA" w:rsidP="004D5151">
            <w:pPr>
              <w:rPr>
                <w:sz w:val="16"/>
                <w:szCs w:val="20"/>
              </w:rPr>
            </w:pPr>
            <w:r w:rsidRPr="001834C9">
              <w:rPr>
                <w:sz w:val="16"/>
                <w:szCs w:val="20"/>
              </w:rPr>
              <w:t>Creating a personal website using HTML. Using a template, it employs many different functions including hyperlinks and icon additions, all culminating in a stylish and easy-to-access template that describes</w:t>
            </w:r>
            <w:r w:rsidR="00112E00" w:rsidRPr="001834C9">
              <w:rPr>
                <w:sz w:val="16"/>
                <w:szCs w:val="20"/>
              </w:rPr>
              <w:t xml:space="preserve"> my background, work, and other info. Prominent example of Front-End Programming.</w:t>
            </w:r>
          </w:p>
          <w:p w14:paraId="3D3D01F2" w14:textId="03B22BCE" w:rsidR="001834C9" w:rsidRDefault="001834C9" w:rsidP="004D5151">
            <w:pPr>
              <w:rPr>
                <w:sz w:val="16"/>
                <w:szCs w:val="20"/>
              </w:rPr>
            </w:pPr>
          </w:p>
          <w:p w14:paraId="252B61B1" w14:textId="4C09CC6B" w:rsidR="001834C9" w:rsidRDefault="001834C9" w:rsidP="004D5151">
            <w:pPr>
              <w:rPr>
                <w:b/>
                <w:bCs/>
                <w:sz w:val="16"/>
                <w:szCs w:val="20"/>
              </w:rPr>
            </w:pPr>
            <w:r>
              <w:rPr>
                <w:b/>
                <w:bCs/>
                <w:sz w:val="16"/>
                <w:szCs w:val="20"/>
              </w:rPr>
              <w:t>Simple Bank Account/Currency Converter</w:t>
            </w:r>
          </w:p>
          <w:p w14:paraId="627C7077" w14:textId="6D105349" w:rsidR="001834C9" w:rsidRPr="001834C9" w:rsidRDefault="001834C9" w:rsidP="004D5151">
            <w:pPr>
              <w:rPr>
                <w:sz w:val="16"/>
                <w:szCs w:val="20"/>
              </w:rPr>
            </w:pPr>
            <w:r>
              <w:rPr>
                <w:sz w:val="16"/>
                <w:szCs w:val="20"/>
              </w:rPr>
              <w:t xml:space="preserve">Creating a </w:t>
            </w:r>
            <w:r w:rsidR="00B81CE6">
              <w:rPr>
                <w:sz w:val="16"/>
                <w:szCs w:val="20"/>
              </w:rPr>
              <w:t>bank account that can actively change between 4 currencies in the bank account. Using Java, the program employs</w:t>
            </w:r>
            <w:r w:rsidR="00F4749E">
              <w:rPr>
                <w:sz w:val="16"/>
                <w:szCs w:val="20"/>
              </w:rPr>
              <w:t xml:space="preserve"> many</w:t>
            </w:r>
            <w:r w:rsidR="005A5EAE">
              <w:rPr>
                <w:sz w:val="16"/>
                <w:szCs w:val="20"/>
              </w:rPr>
              <w:t xml:space="preserve"> complexity components such as objects and methods, array sorting, file </w:t>
            </w:r>
            <w:proofErr w:type="spellStart"/>
            <w:r w:rsidR="005A5EAE">
              <w:rPr>
                <w:sz w:val="16"/>
                <w:szCs w:val="20"/>
              </w:rPr>
              <w:t>i</w:t>
            </w:r>
            <w:proofErr w:type="spellEnd"/>
            <w:r w:rsidR="005A5EAE">
              <w:rPr>
                <w:sz w:val="16"/>
                <w:szCs w:val="20"/>
              </w:rPr>
              <w:t>/o, etc. Project is an instance of pure Back-End Programming, manipulating text files to help save data and perform operations, while featuring an easy-to-maneuver program of screens.</w:t>
            </w:r>
          </w:p>
          <w:p w14:paraId="74E884D9" w14:textId="001F5F1E" w:rsidR="008F5B51" w:rsidRDefault="008F5B51" w:rsidP="004D5151"/>
          <w:p w14:paraId="38611F5D" w14:textId="060E15B6" w:rsidR="008F5B51" w:rsidRDefault="008F5B51" w:rsidP="004D5151">
            <w:pPr>
              <w:rPr>
                <w:b/>
                <w:bCs/>
                <w:sz w:val="16"/>
                <w:szCs w:val="20"/>
              </w:rPr>
            </w:pPr>
            <w:r>
              <w:rPr>
                <w:b/>
                <w:bCs/>
                <w:sz w:val="16"/>
                <w:szCs w:val="20"/>
              </w:rPr>
              <w:t>Graphics Programming</w:t>
            </w:r>
          </w:p>
          <w:p w14:paraId="00FCF8D9" w14:textId="0F6D3FD3" w:rsidR="008F5B51" w:rsidRPr="001834C9" w:rsidRDefault="008F5B51" w:rsidP="004D5151">
            <w:pPr>
              <w:rPr>
                <w:sz w:val="16"/>
                <w:szCs w:val="20"/>
              </w:rPr>
            </w:pPr>
            <w:r>
              <w:rPr>
                <w:sz w:val="16"/>
                <w:szCs w:val="20"/>
              </w:rPr>
              <w:t xml:space="preserve">Creating a full-fledged picture using Java, featuring a 2-D city consisting of a background of clouds and a sun, and 5 buildings, each one with a multitude of windows and levels, as well as a variety of colors. Contains over 700 lines of code, utilizing line commands, block commands, color, and circular/elliptical code. Can be found at: </w:t>
            </w:r>
            <w:r w:rsidRPr="008F5B51">
              <w:rPr>
                <w:sz w:val="16"/>
                <w:szCs w:val="20"/>
              </w:rPr>
              <w:t>https://github.com/RomirVarshney/GraphicsProject</w:t>
            </w:r>
          </w:p>
          <w:p w14:paraId="3F2419E9" w14:textId="77777777" w:rsidR="00CE4D54" w:rsidRPr="00112E00" w:rsidRDefault="00CE4D54" w:rsidP="004D5151"/>
          <w:p w14:paraId="1050B1F3" w14:textId="474841DB" w:rsidR="00036450" w:rsidRPr="00112E00" w:rsidRDefault="007430DA" w:rsidP="004D5151">
            <w:pPr>
              <w:pStyle w:val="Heading2"/>
              <w:rPr>
                <w:sz w:val="18"/>
                <w:szCs w:val="22"/>
              </w:rPr>
            </w:pPr>
            <w:r w:rsidRPr="00112E00">
              <w:rPr>
                <w:sz w:val="18"/>
                <w:szCs w:val="22"/>
              </w:rPr>
              <w:t>programming Proficiency</w:t>
            </w:r>
          </w:p>
          <w:p w14:paraId="02C75E3E" w14:textId="40AE484B" w:rsidR="00036450" w:rsidRPr="00112E00" w:rsidRDefault="00C62C50" w:rsidP="004D5151">
            <w:pPr>
              <w:rPr>
                <w:color w:val="FFFFFF" w:themeColor="background1"/>
              </w:rPr>
            </w:pPr>
            <w:r>
              <w:rPr>
                <w:noProof/>
                <w:color w:val="000000" w:themeColor="text1"/>
              </w:rPr>
              <mc:AlternateContent>
                <mc:Choice Requires="wps">
                  <w:drawing>
                    <wp:anchor distT="0" distB="0" distL="114300" distR="114300" simplePos="0" relativeHeight="251659264" behindDoc="0" locked="0" layoutInCell="1" allowOverlap="1" wp14:anchorId="79184E24" wp14:editId="5E3879FA">
                      <wp:simplePos x="0" y="0"/>
                      <wp:positionH relativeFrom="column">
                        <wp:posOffset>-34925</wp:posOffset>
                      </wp:positionH>
                      <wp:positionV relativeFrom="paragraph">
                        <wp:posOffset>1110615</wp:posOffset>
                      </wp:positionV>
                      <wp:extent cx="3857625" cy="933450"/>
                      <wp:effectExtent l="0" t="0" r="0" b="0"/>
                      <wp:wrapNone/>
                      <wp:docPr id="5" name="Text Box 5"/>
                      <wp:cNvGraphicFramePr/>
                      <a:graphic xmlns:a="http://schemas.openxmlformats.org/drawingml/2006/main">
                        <a:graphicData uri="http://schemas.microsoft.com/office/word/2010/wordprocessingShape">
                          <wps:wsp>
                            <wps:cNvSpPr txBox="1"/>
                            <wps:spPr>
                              <a:xfrm>
                                <a:off x="0" y="0"/>
                                <a:ext cx="3857625" cy="933450"/>
                              </a:xfrm>
                              <a:prstGeom prst="rect">
                                <a:avLst/>
                              </a:prstGeom>
                              <a:noFill/>
                              <a:ln w="6350">
                                <a:noFill/>
                              </a:ln>
                            </wps:spPr>
                            <wps:txbx>
                              <w:txbxContent>
                                <w:p w14:paraId="537BCBCD" w14:textId="0A8819D9" w:rsidR="00C62C50" w:rsidRPr="00C62C50" w:rsidRDefault="00C62C50" w:rsidP="00C62C50">
                                  <w:pPr>
                                    <w:pStyle w:val="Heading3"/>
                                    <w:spacing w:before="0" w:after="0" w:line="360" w:lineRule="auto"/>
                                  </w:pPr>
                                  <w:r>
                                    <w:t xml:space="preserve">Phone: </w:t>
                                  </w:r>
                                  <w:r>
                                    <w:rPr>
                                      <w:b w:val="0"/>
                                      <w:bCs/>
                                      <w:color w:val="auto"/>
                                      <w:sz w:val="18"/>
                                      <w:szCs w:val="20"/>
                                    </w:rPr>
                                    <w:t>904-955-6810</w:t>
                                  </w:r>
                                </w:p>
                                <w:p w14:paraId="382E0AE7" w14:textId="0D787C1F" w:rsidR="00C62C50" w:rsidRPr="00C62C50" w:rsidRDefault="00C62C50" w:rsidP="00C62C50">
                                  <w:pPr>
                                    <w:spacing w:line="360" w:lineRule="auto"/>
                                    <w:rPr>
                                      <w:sz w:val="20"/>
                                      <w:szCs w:val="24"/>
                                    </w:rPr>
                                  </w:pPr>
                                  <w:r>
                                    <w:rPr>
                                      <w:b/>
                                      <w:bCs/>
                                      <w:color w:val="548AB7" w:themeColor="accent1" w:themeShade="BF"/>
                                      <w:sz w:val="22"/>
                                      <w:szCs w:val="28"/>
                                    </w:rPr>
                                    <w:t xml:space="preserve">FACEBOOK: </w:t>
                                  </w:r>
                                  <w:r w:rsidRPr="00C62C50">
                                    <w:t>https://www.facebook.com/romirvarshney</w:t>
                                  </w:r>
                                </w:p>
                                <w:p w14:paraId="711FFC3F" w14:textId="60ABA289" w:rsidR="00C62C50" w:rsidRPr="00C62C50" w:rsidRDefault="00C62C50" w:rsidP="00C62C50">
                                  <w:pPr>
                                    <w:spacing w:line="360" w:lineRule="auto"/>
                                    <w:rPr>
                                      <w:sz w:val="20"/>
                                      <w:szCs w:val="24"/>
                                    </w:rPr>
                                  </w:pPr>
                                  <w:r>
                                    <w:rPr>
                                      <w:b/>
                                      <w:bCs/>
                                      <w:color w:val="548AB7" w:themeColor="accent1" w:themeShade="BF"/>
                                      <w:sz w:val="22"/>
                                      <w:szCs w:val="28"/>
                                    </w:rPr>
                                    <w:t xml:space="preserve">EMAIL: </w:t>
                                  </w:r>
                                  <w:r>
                                    <w:t>romir.varsnhey@gmail.com</w:t>
                                  </w:r>
                                </w:p>
                                <w:p w14:paraId="6524773E" w14:textId="77777777" w:rsidR="00C62C50" w:rsidRDefault="00C62C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184E24" id="Text Box 5" o:spid="_x0000_s1027" type="#_x0000_t202" style="position:absolute;margin-left:-2.75pt;margin-top:87.45pt;width:303.75pt;height:7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" filled="f" stroked="f" strokeweight=".5pt">
                      <v:textbox>
                        <w:txbxContent>
                          <w:p w14:paraId="537BCBCD" w14:textId="0A8819D9" w:rsidR="00C62C50" w:rsidRPr="00C62C50" w:rsidRDefault="00C62C50" w:rsidP="00C62C50">
                            <w:pPr>
                              <w:pStyle w:val="Heading3"/>
                              <w:spacing w:before="0" w:after="0" w:line="360" w:lineRule="auto"/>
                            </w:pPr>
                            <w:r>
                              <w:t xml:space="preserve">Phone: </w:t>
                            </w:r>
                            <w:r>
                              <w:rPr>
                                <w:b w:val="0"/>
                                <w:bCs/>
                                <w:color w:val="auto"/>
                                <w:sz w:val="18"/>
                                <w:szCs w:val="20"/>
                              </w:rPr>
                              <w:t>904-955-6810</w:t>
                            </w:r>
                          </w:p>
                          <w:p w14:paraId="382E0AE7" w14:textId="0D787C1F" w:rsidR="00C62C50" w:rsidRPr="00C62C50" w:rsidRDefault="00C62C50" w:rsidP="00C62C50">
                            <w:pPr>
                              <w:spacing w:line="360" w:lineRule="auto"/>
                              <w:rPr>
                                <w:sz w:val="20"/>
                                <w:szCs w:val="24"/>
                              </w:rPr>
                            </w:pPr>
                            <w:r>
                              <w:rPr>
                                <w:b/>
                                <w:bCs/>
                                <w:color w:val="548AB7" w:themeColor="accent1" w:themeShade="BF"/>
                                <w:sz w:val="22"/>
                                <w:szCs w:val="28"/>
                              </w:rPr>
                              <w:t xml:space="preserve">FACEBOOK: </w:t>
                            </w:r>
                            <w:r w:rsidRPr="00C62C50">
                              <w:t>https://www.facebook.com/romirvarshney</w:t>
                            </w:r>
                          </w:p>
                          <w:p w14:paraId="711FFC3F" w14:textId="60ABA289" w:rsidR="00C62C50" w:rsidRPr="00C62C50" w:rsidRDefault="00C62C50" w:rsidP="00C62C50">
                            <w:pPr>
                              <w:spacing w:line="360" w:lineRule="auto"/>
                              <w:rPr>
                                <w:sz w:val="20"/>
                                <w:szCs w:val="24"/>
                              </w:rPr>
                            </w:pPr>
                            <w:r>
                              <w:rPr>
                                <w:b/>
                                <w:bCs/>
                                <w:color w:val="548AB7" w:themeColor="accent1" w:themeShade="BF"/>
                                <w:sz w:val="22"/>
                                <w:szCs w:val="28"/>
                              </w:rPr>
                              <w:t xml:space="preserve">EMAIL: </w:t>
                            </w:r>
                            <w:r>
                              <w:t>romir.varsnhey@gmail.com</w:t>
                            </w:r>
                          </w:p>
                          <w:p w14:paraId="6524773E" w14:textId="77777777" w:rsidR="00C62C50" w:rsidRDefault="00C62C50"/>
                        </w:txbxContent>
                      </v:textbox>
                    </v:shape>
                  </w:pict>
                </mc:Fallback>
              </mc:AlternateContent>
            </w:r>
            <w:r w:rsidR="00112054" w:rsidRPr="00112E00">
              <w:rPr>
                <w:noProof/>
                <w:color w:val="000000" w:themeColor="text1"/>
              </w:rPr>
              <w:drawing>
                <wp:inline distT="0" distB="0" distL="0" distR="0" wp14:anchorId="7648DCBC" wp14:editId="5B38F3B1">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bl>
    <w:p w14:paraId="322555AA" w14:textId="4E13629A" w:rsidR="00CE4D54" w:rsidRPr="00C62C50" w:rsidRDefault="00CE4D54" w:rsidP="00C62C50"/>
    <w:sectPr w:rsidR="00CE4D54" w:rsidRPr="00C62C50" w:rsidSect="000C45FF">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72E9AE" w14:textId="77777777" w:rsidR="000C3BD3" w:rsidRDefault="000C3BD3" w:rsidP="000C45FF">
      <w:r>
        <w:separator/>
      </w:r>
    </w:p>
  </w:endnote>
  <w:endnote w:type="continuationSeparator" w:id="0">
    <w:p w14:paraId="4EF281AA" w14:textId="77777777" w:rsidR="000C3BD3" w:rsidRDefault="000C3BD3"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E850C0" w14:textId="77777777" w:rsidR="000C3BD3" w:rsidRDefault="000C3BD3" w:rsidP="000C45FF">
      <w:r>
        <w:separator/>
      </w:r>
    </w:p>
  </w:footnote>
  <w:footnote w:type="continuationSeparator" w:id="0">
    <w:p w14:paraId="2DA91624" w14:textId="77777777" w:rsidR="000C3BD3" w:rsidRDefault="000C3BD3"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D5FC8" w14:textId="77777777" w:rsidR="000C45FF" w:rsidRDefault="000C45FF">
    <w:pPr>
      <w:pStyle w:val="Header"/>
    </w:pPr>
    <w:r>
      <w:rPr>
        <w:noProof/>
      </w:rPr>
      <w:drawing>
        <wp:anchor distT="0" distB="0" distL="114300" distR="114300" simplePos="0" relativeHeight="251658240" behindDoc="1" locked="0" layoutInCell="1" allowOverlap="1" wp14:anchorId="1123D391" wp14:editId="26781959">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1F755E"/>
    <w:multiLevelType w:val="hybridMultilevel"/>
    <w:tmpl w:val="F0523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D74C3A"/>
    <w:multiLevelType w:val="hybridMultilevel"/>
    <w:tmpl w:val="302EC408"/>
    <w:lvl w:ilvl="0" w:tplc="40D24324">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8FA"/>
    <w:rsid w:val="00036450"/>
    <w:rsid w:val="000718F1"/>
    <w:rsid w:val="000925E1"/>
    <w:rsid w:val="00094499"/>
    <w:rsid w:val="000C3BD3"/>
    <w:rsid w:val="000C45FF"/>
    <w:rsid w:val="000E3FD1"/>
    <w:rsid w:val="00112054"/>
    <w:rsid w:val="00112E00"/>
    <w:rsid w:val="001525E1"/>
    <w:rsid w:val="0017303B"/>
    <w:rsid w:val="00180329"/>
    <w:rsid w:val="001834C9"/>
    <w:rsid w:val="0019001F"/>
    <w:rsid w:val="001A74A5"/>
    <w:rsid w:val="001B2ABD"/>
    <w:rsid w:val="001E0391"/>
    <w:rsid w:val="001E1759"/>
    <w:rsid w:val="001E1946"/>
    <w:rsid w:val="001F1ECC"/>
    <w:rsid w:val="002400EB"/>
    <w:rsid w:val="00256CF7"/>
    <w:rsid w:val="00281FD5"/>
    <w:rsid w:val="0030481B"/>
    <w:rsid w:val="003156FC"/>
    <w:rsid w:val="003254B5"/>
    <w:rsid w:val="0037121F"/>
    <w:rsid w:val="003A6B7D"/>
    <w:rsid w:val="003B06CA"/>
    <w:rsid w:val="004071FC"/>
    <w:rsid w:val="00427A16"/>
    <w:rsid w:val="00445947"/>
    <w:rsid w:val="004813B3"/>
    <w:rsid w:val="00496591"/>
    <w:rsid w:val="004B652C"/>
    <w:rsid w:val="004B7861"/>
    <w:rsid w:val="004C63E4"/>
    <w:rsid w:val="004D3011"/>
    <w:rsid w:val="004D5151"/>
    <w:rsid w:val="005262AC"/>
    <w:rsid w:val="00583F99"/>
    <w:rsid w:val="005A5EAE"/>
    <w:rsid w:val="005E39D5"/>
    <w:rsid w:val="00600670"/>
    <w:rsid w:val="0062123A"/>
    <w:rsid w:val="00646E75"/>
    <w:rsid w:val="006771D0"/>
    <w:rsid w:val="00715FCB"/>
    <w:rsid w:val="007430DA"/>
    <w:rsid w:val="00743101"/>
    <w:rsid w:val="007758FA"/>
    <w:rsid w:val="007775E1"/>
    <w:rsid w:val="007867A0"/>
    <w:rsid w:val="007927F5"/>
    <w:rsid w:val="00802CA0"/>
    <w:rsid w:val="00851723"/>
    <w:rsid w:val="008F5B51"/>
    <w:rsid w:val="009260CD"/>
    <w:rsid w:val="00952C25"/>
    <w:rsid w:val="00976B42"/>
    <w:rsid w:val="009C5067"/>
    <w:rsid w:val="00A2118D"/>
    <w:rsid w:val="00AD76E2"/>
    <w:rsid w:val="00B20152"/>
    <w:rsid w:val="00B359E4"/>
    <w:rsid w:val="00B57D98"/>
    <w:rsid w:val="00B70850"/>
    <w:rsid w:val="00B81CE6"/>
    <w:rsid w:val="00C066B6"/>
    <w:rsid w:val="00C37BA1"/>
    <w:rsid w:val="00C4674C"/>
    <w:rsid w:val="00C506CF"/>
    <w:rsid w:val="00C62C50"/>
    <w:rsid w:val="00C72BED"/>
    <w:rsid w:val="00C9578B"/>
    <w:rsid w:val="00CB0055"/>
    <w:rsid w:val="00CE4D54"/>
    <w:rsid w:val="00D2522B"/>
    <w:rsid w:val="00D422DE"/>
    <w:rsid w:val="00D5459D"/>
    <w:rsid w:val="00DA1F4D"/>
    <w:rsid w:val="00DA2D1D"/>
    <w:rsid w:val="00DD172A"/>
    <w:rsid w:val="00E25A26"/>
    <w:rsid w:val="00E4381A"/>
    <w:rsid w:val="00E45A89"/>
    <w:rsid w:val="00E55D74"/>
    <w:rsid w:val="00E56D19"/>
    <w:rsid w:val="00F01649"/>
    <w:rsid w:val="00F4749E"/>
    <w:rsid w:val="00F60274"/>
    <w:rsid w:val="00F77FB9"/>
    <w:rsid w:val="00FB068F"/>
    <w:rsid w:val="00FB4148"/>
    <w:rsid w:val="00FE61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B1D5F"/>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092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mir%20Varshney\Desktop\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1">
                  <c:v>QBASIC</c:v>
                </c:pt>
                <c:pt idx="2">
                  <c:v>HTML</c:v>
                </c:pt>
                <c:pt idx="3">
                  <c:v>Python</c:v>
                </c:pt>
                <c:pt idx="4">
                  <c:v>Java</c:v>
                </c:pt>
              </c:strCache>
            </c:strRef>
          </c:cat>
          <c:val>
            <c:numRef>
              <c:f>Sheet1!$B$2:$B$6</c:f>
              <c:numCache>
                <c:formatCode>General</c:formatCode>
                <c:ptCount val="5"/>
                <c:pt idx="1">
                  <c:v>0.9</c:v>
                </c:pt>
                <c:pt idx="2">
                  <c:v>0.8</c:v>
                </c:pt>
                <c:pt idx="3">
                  <c:v>0.6</c:v>
                </c:pt>
                <c:pt idx="4">
                  <c:v>0.95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E556B61ADB04D51BE1C259C93CA52F1"/>
        <w:category>
          <w:name w:val="General"/>
          <w:gallery w:val="placeholder"/>
        </w:category>
        <w:types>
          <w:type w:val="bbPlcHdr"/>
        </w:types>
        <w:behaviors>
          <w:behavior w:val="content"/>
        </w:behaviors>
        <w:guid w:val="{BBA5FC06-56FA-4965-BC8D-C2A44FA5F7CD}"/>
      </w:docPartPr>
      <w:docPartBody>
        <w:p w:rsidR="009471AD" w:rsidRDefault="000044BF">
          <w:pPr>
            <w:pStyle w:val="4E556B61ADB04D51BE1C259C93CA52F1"/>
          </w:pPr>
          <w:r w:rsidRPr="00036450">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2DF"/>
    <w:rsid w:val="000044BF"/>
    <w:rsid w:val="002E4CD5"/>
    <w:rsid w:val="006942DF"/>
    <w:rsid w:val="009471AD"/>
    <w:rsid w:val="00A11D65"/>
    <w:rsid w:val="00B36D84"/>
    <w:rsid w:val="00D242AE"/>
    <w:rsid w:val="00FC5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6942DF"/>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C45911" w:themeColor="accent2" w:themeShade="BF"/>
      <w:u w:val="single"/>
    </w:rPr>
  </w:style>
  <w:style w:type="paragraph" w:customStyle="1" w:styleId="4E556B61ADB04D51BE1C259C93CA52F1">
    <w:name w:val="4E556B61ADB04D51BE1C259C93CA52F1"/>
  </w:style>
  <w:style w:type="character" w:customStyle="1" w:styleId="Heading2Char">
    <w:name w:val="Heading 2 Char"/>
    <w:basedOn w:val="DefaultParagraphFont"/>
    <w:link w:val="Heading2"/>
    <w:uiPriority w:val="9"/>
    <w:rsid w:val="006942DF"/>
    <w:rPr>
      <w:rFonts w:asciiTheme="majorHAnsi" w:eastAsiaTheme="majorEastAsia" w:hAnsiTheme="majorHAnsi" w:cstheme="majorBidi"/>
      <w:b/>
      <w:bCs/>
      <w:caps/>
      <w:szCs w:val="26"/>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tf00546271_win32.dotx</Template>
  <TotalTime>0</TotalTime>
  <Pages>1</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2021-02-03T02:07:00Z</dcterms:created>
  <dcterms:modified xsi:type="dcterms:W3CDTF">2021-02-03T23:04:00Z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